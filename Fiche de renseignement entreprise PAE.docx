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2DC1A9A1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> </w:t>
            </w:r>
          </w:p>
          <w:p w14:paraId="4E30C7F8" w14:textId="7162F79A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>N° sécurité sociale :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6E434E7D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407268">
              <w:rPr>
                <w:rFonts w:ascii="Tahoma" w:hAnsi="Tahoma" w:cs="Tahoma"/>
                <w:sz w:val="18"/>
                <w:szCs w:val="22"/>
              </w:rPr>
              <w:t>……</w:t>
            </w:r>
            <w:r w:rsidR="0041294B">
              <w:rPr>
                <w:rFonts w:ascii="Tahoma" w:hAnsi="Tahoma" w:cs="Tahoma"/>
                <w:sz w:val="18"/>
                <w:szCs w:val="22"/>
              </w:rPr>
              <w:t>25161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21C98B1F" w:rsidR="00AA56CC" w:rsidRPr="00E9473A" w:rsidRDefault="008476F0" w:rsidP="00407268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1294B">
              <w:rPr>
                <w:rFonts w:ascii="Tahoma" w:hAnsi="Tahoma" w:cs="Tahoma"/>
                <w:sz w:val="18"/>
                <w:szCs w:val="22"/>
              </w:rPr>
              <w:t>9 février 2026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1294B">
              <w:rPr>
                <w:rFonts w:ascii="Tahoma" w:hAnsi="Tahoma" w:cs="Tahoma"/>
                <w:sz w:val="18"/>
                <w:szCs w:val="22"/>
              </w:rPr>
              <w:t xml:space="preserve">27 février </w:t>
            </w:r>
            <w:proofErr w:type="gramStart"/>
            <w:r w:rsidR="0041294B">
              <w:rPr>
                <w:rFonts w:ascii="Tahoma" w:hAnsi="Tahoma" w:cs="Tahoma"/>
                <w:sz w:val="18"/>
                <w:szCs w:val="22"/>
              </w:rPr>
              <w:t>2026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</w:t>
            </w:r>
            <w:proofErr w:type="gramEnd"/>
            <w:r>
              <w:rPr>
                <w:rFonts w:ascii="Tahoma" w:hAnsi="Tahoma" w:cs="Tahoma"/>
                <w:sz w:val="18"/>
                <w:szCs w:val="22"/>
              </w:rPr>
              <w:t>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41294B">
              <w:rPr>
                <w:rFonts w:ascii="Tahoma" w:hAnsi="Tahoma" w:cs="Tahoma"/>
                <w:sz w:val="18"/>
                <w:szCs w:val="22"/>
              </w:rPr>
              <w:t>3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BEAF4E2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9250E3">
              <w:rPr>
                <w:rFonts w:ascii="Tahoma" w:hAnsi="Tahoma" w:cs="Tahoma"/>
                <w:sz w:val="18"/>
                <w:szCs w:val="22"/>
              </w:rPr>
              <w:t xml:space="preserve"> </w:t>
            </w:r>
          </w:p>
          <w:p w14:paraId="2837FA45" w14:textId="0FC16D07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6" w14:textId="0A8060BD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5BF3E49D" w:rsidR="003C29A1" w:rsidRPr="00E9473A" w:rsidRDefault="003C29A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</w:p>
          <w:p w14:paraId="2837FA4A" w14:textId="7A0BF92A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</w:p>
          <w:p w14:paraId="23E4340C" w14:textId="3862BD8A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 w:rsidR="00DA0899">
              <w:rPr>
                <w:rFonts w:ascii="Arial" w:hAnsi="Arial" w:cs="Arial"/>
                <w:i/>
                <w:iCs/>
                <w:color w:val="191919"/>
                <w:shd w:val="clear" w:color="auto" w:fill="F7F7F8"/>
              </w:rPr>
              <w:t xml:space="preserve"> </w:t>
            </w:r>
          </w:p>
          <w:p w14:paraId="59931A37" w14:textId="4CD4EBE1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DA089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</w:p>
          <w:p w14:paraId="2837FA4C" w14:textId="1F69F7FF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</w:p>
          <w:p w14:paraId="2837FA4D" w14:textId="3E46A841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32508D0F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Assureur :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</w:p>
          <w:p w14:paraId="6E190C9A" w14:textId="57403DC2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</w:p>
          <w:p w14:paraId="2837FA54" w14:textId="400BC2A6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="00B055E7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b/>
                <w:sz w:val="20"/>
                <w:szCs w:val="20"/>
              </w:rPr>
              <w:t xml:space="preserve">          </w:t>
            </w:r>
            <w:r w:rsidR="0041294B">
              <w:rPr>
                <w:rFonts w:ascii="Tahoma" w:hAnsi="Tahoma" w:cs="Tahoma"/>
                <w:b/>
                <w:sz w:val="20"/>
                <w:szCs w:val="20"/>
              </w:rPr>
              <w:t xml:space="preserve">             </w:t>
            </w:r>
            <w:r w:rsidR="00B055E7">
              <w:rPr>
                <w:rFonts w:ascii="Tahoma" w:hAnsi="Tahoma" w:cs="Tahoma"/>
                <w:b/>
                <w:sz w:val="20"/>
                <w:szCs w:val="20"/>
              </w:rPr>
              <w:t xml:space="preserve">      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2520EBCC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51D9A1CC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190437B4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44B619AF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1E3725E9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1D846A4F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09AF19FB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276C8821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33679283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B02BF08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AE9556A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5BF5AC8C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1CFAC8CA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BEF0E0B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0B16B494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20029FF9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3B1B43BE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6F7A1F9A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647ECC8D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484738CD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310D02F4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4C09DA6A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34BCDA2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1FE87AD4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1FBFE608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lastRenderedPageBreak/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2723E3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2"/>
              <w:gridCol w:w="6063"/>
            </w:tblGrid>
            <w:tr w:rsidR="006C712D" w:rsidRPr="00970FD2" w14:paraId="7BF8D06A" w14:textId="77777777" w:rsidTr="002723E3">
              <w:trPr>
                <w:trHeight w:val="283"/>
              </w:trPr>
              <w:tc>
                <w:tcPr>
                  <w:tcW w:w="0" w:type="auto"/>
                </w:tcPr>
                <w:p w14:paraId="7B0F85F8" w14:textId="77777777" w:rsidR="006C712D" w:rsidRPr="00970FD2" w:rsidRDefault="006C712D" w:rsidP="002723E3">
                  <w:pPr>
                    <w:spacing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0" w:type="auto"/>
                </w:tcPr>
                <w:p w14:paraId="1D938018" w14:textId="77777777" w:rsidR="006C712D" w:rsidRPr="00970FD2" w:rsidRDefault="003A1527" w:rsidP="002723E3">
                  <w:pPr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50536AF1" w:rsidR="006C712D" w:rsidRPr="00970FD2" w:rsidRDefault="003A1527" w:rsidP="002723E3">
                  <w:pPr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5270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B055E7">
                    <w:rPr>
                      <w:rFonts w:ascii="Tahoma" w:hAnsi="Tahoma" w:cs="Tahoma"/>
                      <w:sz w:val="18"/>
                      <w:szCs w:val="22"/>
                    </w:rPr>
                    <w:t>DOMICILE DU STAGIAIRE (</w:t>
                  </w:r>
                  <w:r w:rsidR="00B055E7" w:rsidRPr="00B055E7">
                    <w:rPr>
                      <w:rFonts w:ascii="Tahoma" w:hAnsi="Tahoma" w:cs="Tahoma"/>
                      <w:sz w:val="18"/>
                      <w:szCs w:val="22"/>
                    </w:rPr>
                    <w:t>distanciel</w:t>
                  </w:r>
                  <w:r w:rsidR="00B055E7">
                    <w:rPr>
                      <w:rFonts w:ascii="Tahoma" w:hAnsi="Tahoma" w:cs="Tahoma"/>
                      <w:sz w:val="18"/>
                      <w:szCs w:val="22"/>
                    </w:rPr>
                    <w:t>)</w:t>
                  </w:r>
                </w:p>
              </w:tc>
            </w:tr>
            <w:tr w:rsidR="006C712D" w:rsidRPr="00970FD2" w14:paraId="474D5B9E" w14:textId="77777777" w:rsidTr="002723E3">
              <w:trPr>
                <w:trHeight w:val="487"/>
              </w:trPr>
              <w:tc>
                <w:tcPr>
                  <w:tcW w:w="0" w:type="auto"/>
                </w:tcPr>
                <w:p w14:paraId="13607AF5" w14:textId="127005C9" w:rsidR="006C712D" w:rsidRPr="00970FD2" w:rsidRDefault="00970FD2" w:rsidP="002723E3">
                  <w:pPr>
                    <w:spacing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0" w:type="auto"/>
                </w:tcPr>
                <w:p w14:paraId="7759B3A3" w14:textId="4E300EE8" w:rsidR="006C712D" w:rsidRPr="00970FD2" w:rsidRDefault="003A1527" w:rsidP="002723E3">
                  <w:pPr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2723E3">
              <w:tc>
                <w:tcPr>
                  <w:tcW w:w="0" w:type="auto"/>
                </w:tcPr>
                <w:p w14:paraId="7DC08959" w14:textId="77777777" w:rsidR="006C712D" w:rsidRPr="00970FD2" w:rsidRDefault="006C712D" w:rsidP="002723E3">
                  <w:pPr>
                    <w:spacing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0" w:type="auto"/>
                </w:tcPr>
                <w:p w14:paraId="5E620A13" w14:textId="703043C3" w:rsidR="006C712D" w:rsidRPr="00970FD2" w:rsidRDefault="003A1527" w:rsidP="002723E3">
                  <w:pPr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2723E3">
              <w:tc>
                <w:tcPr>
                  <w:tcW w:w="0" w:type="auto"/>
                </w:tcPr>
                <w:p w14:paraId="3956AFA8" w14:textId="3F05FF38" w:rsidR="006C712D" w:rsidRPr="00970FD2" w:rsidRDefault="006C712D" w:rsidP="002723E3">
                  <w:pPr>
                    <w:spacing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0" w:type="auto"/>
                </w:tcPr>
                <w:p w14:paraId="4D9DA1F6" w14:textId="6E0977D9" w:rsidR="006C712D" w:rsidRPr="00970FD2" w:rsidRDefault="003A1527" w:rsidP="002723E3">
                  <w:pPr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3A1527" w:rsidP="002723E3">
                  <w:pPr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2723E3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2723E3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AB47CC">
                  <w:pPr>
                    <w:pStyle w:val="Default"/>
                    <w:numPr>
                      <w:ilvl w:val="0"/>
                      <w:numId w:val="1"/>
                    </w:numPr>
                    <w:spacing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685F826D" w:rsidR="006C712D" w:rsidRPr="00970FD2" w:rsidRDefault="003A1527" w:rsidP="00AB47CC">
                  <w:pPr>
                    <w:pStyle w:val="Default"/>
                    <w:spacing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2723E3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AB47CC">
                  <w:pPr>
                    <w:pStyle w:val="Default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2723E3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AB47CC">
                  <w:pPr>
                    <w:pStyle w:val="Default"/>
                    <w:numPr>
                      <w:ilvl w:val="0"/>
                      <w:numId w:val="1"/>
                    </w:numPr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visite médicale </w:t>
                  </w: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d'aptitude:</w:t>
                  </w:r>
                  <w:proofErr w:type="gramEnd"/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3E8EB504" w:rsidR="006C712D" w:rsidRPr="00970FD2" w:rsidRDefault="003A1527" w:rsidP="00AB47CC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2723E3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AB47CC">
                  <w:pPr>
                    <w:pStyle w:val="Default"/>
                    <w:numPr>
                      <w:ilvl w:val="0"/>
                      <w:numId w:val="1"/>
                    </w:numPr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comportent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6F3EDB02" w:rsidR="006C712D" w:rsidRPr="00970FD2" w:rsidRDefault="003A1527" w:rsidP="00AB47CC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2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2723E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3A1527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3A1527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3A152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3A1527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2723E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2723E3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1AA037DE" w14:textId="233B697A" w:rsidR="00EC5A0D" w:rsidRDefault="009A68F2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L</w:t>
            </w:r>
            <w:r w:rsidR="005E6C0C">
              <w:rPr>
                <w:rFonts w:ascii="Tahoma" w:hAnsi="Tahoma" w:cs="Tahoma"/>
                <w:sz w:val="18"/>
                <w:szCs w:val="22"/>
              </w:rPr>
              <w:t>a période en entreprise doit permettre</w:t>
            </w:r>
            <w:r w:rsidR="002C44CC">
              <w:rPr>
                <w:rFonts w:ascii="Tahoma" w:hAnsi="Tahoma" w:cs="Tahoma"/>
                <w:sz w:val="18"/>
                <w:szCs w:val="22"/>
              </w:rPr>
              <w:t xml:space="preserve"> au stagiaire</w:t>
            </w:r>
            <w:r w:rsidR="005E6C0C">
              <w:rPr>
                <w:rFonts w:ascii="Tahoma" w:hAnsi="Tahoma" w:cs="Tahoma"/>
                <w:sz w:val="18"/>
                <w:szCs w:val="22"/>
              </w:rPr>
              <w:t xml:space="preserve"> de valider son projet de devenir développeur ainsi que le préparer à </w:t>
            </w:r>
            <w:proofErr w:type="spellStart"/>
            <w:r w:rsidR="005E6C0C">
              <w:rPr>
                <w:rFonts w:ascii="Tahoma" w:hAnsi="Tahoma" w:cs="Tahoma"/>
                <w:sz w:val="18"/>
                <w:szCs w:val="22"/>
              </w:rPr>
              <w:t>la</w:t>
            </w:r>
            <w:proofErr w:type="spellEnd"/>
            <w:r w:rsidR="005E6C0C">
              <w:rPr>
                <w:rFonts w:ascii="Tahoma" w:hAnsi="Tahoma" w:cs="Tahoma"/>
                <w:sz w:val="18"/>
                <w:szCs w:val="22"/>
              </w:rPr>
              <w:t xml:space="preserve"> certification </w:t>
            </w:r>
            <w:r w:rsidR="00EC5A0D">
              <w:rPr>
                <w:rFonts w:ascii="Tahoma" w:hAnsi="Tahoma" w:cs="Tahoma"/>
                <w:sz w:val="18"/>
                <w:szCs w:val="22"/>
              </w:rPr>
              <w:t>en vue d’obtenir le titre.</w:t>
            </w:r>
          </w:p>
          <w:p w14:paraId="62D28B41" w14:textId="72798246" w:rsidR="0065794B" w:rsidRPr="0065794B" w:rsidRDefault="00FB6CD9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Durant cette</w:t>
            </w:r>
            <w:r w:rsidR="00EC5A0D">
              <w:rPr>
                <w:rFonts w:ascii="Tahoma" w:hAnsi="Tahoma" w:cs="Tahoma"/>
                <w:sz w:val="18"/>
                <w:szCs w:val="22"/>
              </w:rPr>
              <w:t xml:space="preserve"> certification, il devra présenter un projet, qui couvrira</w:t>
            </w:r>
            <w:r w:rsidR="0065794B" w:rsidRPr="0065794B">
              <w:rPr>
                <w:rFonts w:ascii="Tahoma" w:hAnsi="Tahoma" w:cs="Tahoma"/>
                <w:sz w:val="18"/>
                <w:szCs w:val="22"/>
              </w:rPr>
              <w:t xml:space="preserve"> obligatoirement les compétences suivantes :</w:t>
            </w:r>
          </w:p>
          <w:p w14:paraId="423534F3" w14:textId="711AC04E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</w:t>
            </w:r>
            <w:proofErr w:type="spellStart"/>
            <w:r w:rsidRPr="0065794B">
              <w:rPr>
                <w:rFonts w:ascii="Tahoma" w:hAnsi="Tahoma" w:cs="Tahoma"/>
                <w:sz w:val="18"/>
                <w:szCs w:val="22"/>
              </w:rPr>
              <w:t>front-end</w:t>
            </w:r>
            <w:proofErr w:type="spell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d’une application web ou web mobile </w:t>
            </w:r>
            <w:r w:rsidR="008D4A17">
              <w:rPr>
                <w:rFonts w:ascii="Tahoma" w:hAnsi="Tahoma" w:cs="Tahoma"/>
                <w:sz w:val="18"/>
                <w:szCs w:val="22"/>
              </w:rPr>
              <w:t>sécurisée</w:t>
            </w:r>
            <w:r w:rsidRPr="0065794B">
              <w:rPr>
                <w:rFonts w:ascii="Tahoma" w:hAnsi="Tahoma" w:cs="Tahoma"/>
                <w:sz w:val="18"/>
                <w:szCs w:val="22"/>
              </w:rPr>
              <w:t xml:space="preserve">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346D27D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</w:t>
            </w:r>
            <w:proofErr w:type="spellStart"/>
            <w:r w:rsidRPr="0065794B">
              <w:rPr>
                <w:rFonts w:ascii="Tahoma" w:hAnsi="Tahoma" w:cs="Tahoma"/>
                <w:sz w:val="18"/>
                <w:szCs w:val="22"/>
              </w:rPr>
              <w:t>back-end</w:t>
            </w:r>
            <w:proofErr w:type="spell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d’une application web ou web mobile </w:t>
            </w:r>
            <w:r w:rsidR="00D95623">
              <w:rPr>
                <w:rFonts w:ascii="Tahoma" w:hAnsi="Tahoma" w:cs="Tahoma"/>
                <w:sz w:val="18"/>
                <w:szCs w:val="22"/>
              </w:rPr>
              <w:t>sécurisée</w:t>
            </w:r>
            <w:r w:rsidRPr="0065794B">
              <w:rPr>
                <w:rFonts w:ascii="Tahoma" w:hAnsi="Tahoma" w:cs="Tahoma"/>
                <w:sz w:val="18"/>
                <w:szCs w:val="22"/>
              </w:rPr>
              <w:t xml:space="preserve">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7C39B3B6" w14:textId="1BC31013" w:rsidR="0065794B" w:rsidRPr="00412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</w:t>
            </w:r>
            <w:proofErr w:type="spellStart"/>
            <w:r w:rsidRPr="0065794B">
              <w:rPr>
                <w:rFonts w:ascii="Tahoma" w:hAnsi="Tahoma" w:cs="Tahoma"/>
                <w:sz w:val="18"/>
                <w:szCs w:val="22"/>
              </w:rPr>
              <w:t>back-end</w:t>
            </w:r>
            <w:proofErr w:type="spell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d’une application web ou web mobile </w:t>
            </w:r>
          </w:p>
          <w:p w14:paraId="4FA1B865" w14:textId="3DDC078D" w:rsidR="00802220" w:rsidRDefault="00E80F8E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 xml:space="preserve">Il a commencé un projet en autonomie durant la formation, cette période doit lui permettre de valider ses choix, valider sa techniques </w:t>
            </w:r>
            <w:r w:rsidR="002C44CC">
              <w:rPr>
                <w:rFonts w:ascii="Tahoma" w:hAnsi="Tahoma" w:cs="Tahoma"/>
                <w:sz w:val="18"/>
                <w:szCs w:val="22"/>
              </w:rPr>
              <w:t>et ses compétences</w:t>
            </w:r>
            <w:r w:rsidR="006652CA">
              <w:rPr>
                <w:rFonts w:ascii="Tahoma" w:hAnsi="Tahoma" w:cs="Tahoma"/>
                <w:sz w:val="18"/>
                <w:szCs w:val="22"/>
              </w:rPr>
              <w:t xml:space="preserve"> sur le projet en question.</w:t>
            </w: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 xml:space="preserve">de la </w:t>
            </w:r>
            <w:proofErr w:type="gramStart"/>
            <w:r w:rsidR="00802220">
              <w:rPr>
                <w:rFonts w:ascii="Tahoma" w:hAnsi="Tahoma" w:cs="Tahoma"/>
                <w:b/>
                <w:sz w:val="20"/>
                <w:szCs w:val="20"/>
              </w:rPr>
              <w:t>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proofErr w:type="gramEnd"/>
          </w:p>
        </w:tc>
      </w:tr>
      <w:tr w:rsidR="00802220" w:rsidRPr="00E9473A" w14:paraId="2012E5A7" w14:textId="77777777" w:rsidTr="002723E3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FA6A" w14:textId="2DC2B81E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BF6916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BF6916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61797">
    <w:abstractNumId w:val="3"/>
  </w:num>
  <w:num w:numId="2" w16cid:durableId="550387126">
    <w:abstractNumId w:val="5"/>
  </w:num>
  <w:num w:numId="3" w16cid:durableId="479808897">
    <w:abstractNumId w:val="2"/>
  </w:num>
  <w:num w:numId="4" w16cid:durableId="748384770">
    <w:abstractNumId w:val="4"/>
  </w:num>
  <w:num w:numId="5" w16cid:durableId="1061751991">
    <w:abstractNumId w:val="1"/>
  </w:num>
  <w:num w:numId="6" w16cid:durableId="1735542656">
    <w:abstractNumId w:val="6"/>
  </w:num>
  <w:num w:numId="7" w16cid:durableId="8000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16F11"/>
    <w:rsid w:val="00256A24"/>
    <w:rsid w:val="002723E3"/>
    <w:rsid w:val="00273062"/>
    <w:rsid w:val="002A6109"/>
    <w:rsid w:val="002B3599"/>
    <w:rsid w:val="002C263E"/>
    <w:rsid w:val="002C44CC"/>
    <w:rsid w:val="002C5188"/>
    <w:rsid w:val="00376D31"/>
    <w:rsid w:val="00377B33"/>
    <w:rsid w:val="003A1527"/>
    <w:rsid w:val="003A62E7"/>
    <w:rsid w:val="003B4E03"/>
    <w:rsid w:val="003C29A1"/>
    <w:rsid w:val="003D016D"/>
    <w:rsid w:val="003D6A91"/>
    <w:rsid w:val="003F4616"/>
    <w:rsid w:val="00405BB1"/>
    <w:rsid w:val="00407268"/>
    <w:rsid w:val="0041294B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5E6C0C"/>
    <w:rsid w:val="0064045C"/>
    <w:rsid w:val="00652DF9"/>
    <w:rsid w:val="0065794B"/>
    <w:rsid w:val="0066519A"/>
    <w:rsid w:val="006652CA"/>
    <w:rsid w:val="00676DE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61DA2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8D4A17"/>
    <w:rsid w:val="00910495"/>
    <w:rsid w:val="0091127D"/>
    <w:rsid w:val="009250E3"/>
    <w:rsid w:val="00945441"/>
    <w:rsid w:val="0095270B"/>
    <w:rsid w:val="00970FD2"/>
    <w:rsid w:val="00996C8E"/>
    <w:rsid w:val="009A26C8"/>
    <w:rsid w:val="009A68F2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B47CC"/>
    <w:rsid w:val="00AE39C9"/>
    <w:rsid w:val="00AE7E8A"/>
    <w:rsid w:val="00B055E7"/>
    <w:rsid w:val="00B25BF4"/>
    <w:rsid w:val="00B379C6"/>
    <w:rsid w:val="00B63ADA"/>
    <w:rsid w:val="00B821B5"/>
    <w:rsid w:val="00BA2095"/>
    <w:rsid w:val="00BC4E37"/>
    <w:rsid w:val="00BE6FBC"/>
    <w:rsid w:val="00BF4442"/>
    <w:rsid w:val="00BF6916"/>
    <w:rsid w:val="00C1776A"/>
    <w:rsid w:val="00C20E1F"/>
    <w:rsid w:val="00C21194"/>
    <w:rsid w:val="00C4167A"/>
    <w:rsid w:val="00C43C26"/>
    <w:rsid w:val="00C542FF"/>
    <w:rsid w:val="00C63EFE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95623"/>
    <w:rsid w:val="00DA0899"/>
    <w:rsid w:val="00DF037C"/>
    <w:rsid w:val="00DF315C"/>
    <w:rsid w:val="00DF5DD0"/>
    <w:rsid w:val="00E14079"/>
    <w:rsid w:val="00E4692E"/>
    <w:rsid w:val="00E80F8E"/>
    <w:rsid w:val="00E9473A"/>
    <w:rsid w:val="00E96B82"/>
    <w:rsid w:val="00EB615E"/>
    <w:rsid w:val="00EC19DC"/>
    <w:rsid w:val="00EC5A0D"/>
    <w:rsid w:val="00F26600"/>
    <w:rsid w:val="00F343FC"/>
    <w:rsid w:val="00F65A7A"/>
    <w:rsid w:val="00F92D80"/>
    <w:rsid w:val="00FA69F3"/>
    <w:rsid w:val="00FB61B9"/>
    <w:rsid w:val="00F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ab83e74-56b0-4278-b32c-502d1f8f5b3e}" enabled="0" method="" siteId="{aab83e74-56b0-4278-b32c-502d1f8f5b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4260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2</cp:revision>
  <cp:lastPrinted>2014-03-17T08:22:00Z</cp:lastPrinted>
  <dcterms:created xsi:type="dcterms:W3CDTF">2025-10-07T14:46:00Z</dcterms:created>
  <dcterms:modified xsi:type="dcterms:W3CDTF">2025-10-07T14:46:00Z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